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D6E" w:rsidRDefault="008575A1">
      <w:pPr>
        <w:pStyle w:val="ContactInfo"/>
      </w:pPr>
      <w:sdt>
        <w:sdtPr>
          <w:rPr>
            <w:color w:val="auto"/>
            <w:kern w:val="0"/>
            <w:sz w:val="22"/>
            <w:lang w:val="en-IN" w:eastAsia="en-US" w:bidi="hi-IN"/>
          </w:rPr>
          <w:alias w:val="Street Address"/>
          <w:tag w:val="Street Address"/>
          <w:id w:val="1415969137"/>
          <w:placeholder>
            <w:docPart w:val="89CB02009E0F471E97F526F4D72593D4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>
            <w:rPr>
              <w:color w:val="auto"/>
              <w:kern w:val="0"/>
              <w:sz w:val="22"/>
              <w:lang w:val="en-IN" w:eastAsia="en-US" w:bidi="hi-IN"/>
            </w:rPr>
            <w:t>E-39,Naina Devi</w:t>
          </w:r>
        </w:sdtContent>
      </w:sdt>
    </w:p>
    <w:sdt>
      <w:sdtPr>
        <w:alias w:val="Category"/>
        <w:tag w:val=""/>
        <w:id w:val="1543715586"/>
        <w:placeholder>
          <w:docPart w:val="BB64D06200CC4E5BB82F2B5626BBED30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093D6E" w:rsidRDefault="008575A1">
          <w:pPr>
            <w:pStyle w:val="ContactInfo"/>
          </w:pPr>
          <w:r>
            <w:t>Jaipur,303328</w:t>
          </w:r>
        </w:p>
      </w:sdtContent>
    </w:sdt>
    <w:p w:rsidR="00093D6E" w:rsidRDefault="008575A1">
      <w:pPr>
        <w:pStyle w:val="ContactInfo"/>
      </w:pPr>
      <w:sdt>
        <w:sdtPr>
          <w:alias w:val="Telephone"/>
          <w:tag w:val="Telephone"/>
          <w:id w:val="599758962"/>
          <w:placeholder>
            <w:docPart w:val="162583F5A5564FAF892E09CEE05724E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>
            <w:t>+91-8740005009</w:t>
          </w:r>
        </w:sdtContent>
      </w:sdt>
    </w:p>
    <w:sdt>
      <w:sdtPr>
        <w:alias w:val="Website"/>
        <w:tag w:val="Website"/>
        <w:id w:val="48967594"/>
        <w:placeholder>
          <w:docPart w:val="77C8E06446EE400F941AECA64D5E349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093D6E" w:rsidRDefault="000B179C">
          <w:pPr>
            <w:pStyle w:val="ContactInfo"/>
          </w:pPr>
          <w:r>
            <w:rPr>
              <w:lang w:val="en-IN"/>
            </w:rPr>
            <w:t>https:/github.com/ravichoudhary98</w:t>
          </w:r>
        </w:p>
      </w:sdtContent>
    </w:sdt>
    <w:sdt>
      <w:sdtPr>
        <w:alias w:val="Email"/>
        <w:tag w:val=""/>
        <w:id w:val="1889536063"/>
        <w:placeholder>
          <w:docPart w:val="300A60621387446EB2F84D34F33CF8F5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:rsidR="00093D6E" w:rsidRDefault="008575A1">
          <w:pPr>
            <w:pStyle w:val="ContactInfo"/>
            <w:rPr>
              <w:rStyle w:val="Emphasis"/>
            </w:rPr>
          </w:pPr>
          <w:r>
            <w:t>-</w:t>
          </w:r>
          <w:r w:rsidRPr="008575A1">
            <w:t xml:space="preserve"> ravichoudhary61198@gmail.com</w:t>
          </w:r>
        </w:p>
      </w:sdtContent>
    </w:sdt>
    <w:p w:rsidR="00093D6E" w:rsidRDefault="008575A1">
      <w:pPr>
        <w:pStyle w:val="Name"/>
      </w:pPr>
      <w:sdt>
        <w:sdtPr>
          <w:rPr>
            <w:color w:val="auto"/>
            <w:kern w:val="0"/>
            <w:sz w:val="28"/>
            <w:szCs w:val="28"/>
            <w:lang w:val="en-IN" w:eastAsia="en-US" w:bidi="hi-IN"/>
          </w:rPr>
          <w:alias w:val="Your Name"/>
          <w:tag w:val=""/>
          <w:id w:val="1197042864"/>
          <w:placeholder>
            <w:docPart w:val="7C94E873FDF6435DAEECB8123F22B39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Pr="008575A1">
            <w:rPr>
              <w:color w:val="auto"/>
              <w:kern w:val="0"/>
              <w:sz w:val="28"/>
              <w:szCs w:val="28"/>
              <w:lang w:val="en-IN" w:eastAsia="en-US" w:bidi="hi-IN"/>
            </w:rPr>
            <w:t>Ravi Choudhary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093D6E">
        <w:tc>
          <w:tcPr>
            <w:tcW w:w="1778" w:type="dxa"/>
          </w:tcPr>
          <w:p w:rsidR="00093D6E" w:rsidRDefault="00EB0F16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093D6E" w:rsidRDefault="00093D6E"/>
        </w:tc>
        <w:tc>
          <w:tcPr>
            <w:tcW w:w="7830" w:type="dxa"/>
          </w:tcPr>
          <w:p w:rsidR="00093D6E" w:rsidRPr="008575A1" w:rsidRDefault="008575A1">
            <w:pPr>
              <w:pStyle w:val="ResumeText"/>
            </w:pPr>
            <w:r w:rsidRPr="008575A1">
              <w:rPr>
                <w:color w:val="auto"/>
                <w:kern w:val="0"/>
                <w:lang w:val="en-IN" w:eastAsia="en-US" w:bidi="hi-IN"/>
              </w:rPr>
              <w:t>To pursue graduate studies in converging technologies, leading to a career in research. I am interested in machine learning, data science, neural networks, artificial intelligence and converging aspect of bio informatics in computer science.</w:t>
            </w:r>
          </w:p>
        </w:tc>
      </w:tr>
      <w:tr w:rsidR="00093D6E">
        <w:tc>
          <w:tcPr>
            <w:tcW w:w="1778" w:type="dxa"/>
          </w:tcPr>
          <w:p w:rsidR="00093D6E" w:rsidRDefault="00EB0F16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093D6E" w:rsidRPr="008575A1" w:rsidRDefault="00093D6E"/>
        </w:tc>
        <w:tc>
          <w:tcPr>
            <w:tcW w:w="7830" w:type="dxa"/>
          </w:tcPr>
          <w:p w:rsidR="00B8190C" w:rsidRPr="00B8190C" w:rsidRDefault="00B8190C" w:rsidP="00B8190C">
            <w:r w:rsidRPr="00B8190C">
              <w:rPr>
                <w:b/>
                <w:bCs/>
              </w:rPr>
              <w:t xml:space="preserve">  . Programming Languages – </w:t>
            </w:r>
            <w:r w:rsidRPr="00B8190C">
              <w:t>Python, C/C++, Java, PHP, MySQL, Haskell, CSS, HTML, Git.</w:t>
            </w:r>
          </w:p>
          <w:p w:rsidR="00B8190C" w:rsidRPr="00B8190C" w:rsidRDefault="00B8190C" w:rsidP="00B8190C">
            <w:pPr>
              <w:rPr>
                <w:b/>
                <w:bCs/>
              </w:rPr>
            </w:pPr>
            <w:r w:rsidRPr="00B8190C">
              <w:rPr>
                <w:b/>
                <w:bCs/>
              </w:rPr>
              <w:t xml:space="preserve">  . Software Packages and Tools </w:t>
            </w:r>
            <w:r w:rsidRPr="00B8190C">
              <w:t>– Matlab, Microsoft Office tools, Azure ml Studio, data wrapper, PubMed, Turbo C, Eclipse.</w:t>
            </w:r>
            <w:r w:rsidRPr="00B8190C">
              <w:rPr>
                <w:b/>
                <w:bCs/>
              </w:rPr>
              <w:t xml:space="preserve"> </w:t>
            </w:r>
          </w:p>
          <w:p w:rsidR="00093D6E" w:rsidRPr="008575A1" w:rsidRDefault="00B8190C" w:rsidP="00B8190C">
            <w:r w:rsidRPr="00B8190C">
              <w:rPr>
                <w:b/>
                <w:bCs/>
              </w:rPr>
              <w:t xml:space="preserve">  . Platforms </w:t>
            </w:r>
            <w:r w:rsidRPr="00B8190C">
              <w:t>– windows, Linux.</w:t>
            </w:r>
          </w:p>
        </w:tc>
      </w:tr>
      <w:tr w:rsidR="00093D6E">
        <w:tc>
          <w:tcPr>
            <w:tcW w:w="1778" w:type="dxa"/>
          </w:tcPr>
          <w:p w:rsidR="00093D6E" w:rsidRDefault="00EB0F16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:rsidR="00093D6E" w:rsidRDefault="00093D6E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6EB6ACCB09754C9BB5ADD15BC2759484"/>
                  </w:placeholder>
                  <w15:color w:val="C0C0C0"/>
                  <w15:repeatingSectionItem/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93D6E" w:rsidRDefault="00B8190C">
                    <w:pPr>
                      <w:pStyle w:val="Heading2"/>
                    </w:pPr>
                    <w:r w:rsidRPr="00927596">
                      <w:rPr>
                        <w:b w:val="0"/>
                        <w:bCs w:val="0"/>
                        <w:color w:val="auto"/>
                        <w:sz w:val="24"/>
                        <w:szCs w:val="24"/>
                      </w:rPr>
                      <w:t>Project</w:t>
                    </w:r>
                    <w:r w:rsidR="00927596" w:rsidRPr="00927596">
                      <w:rPr>
                        <w:b w:val="0"/>
                        <w:bCs w:val="0"/>
                        <w:color w:val="auto"/>
                        <w:sz w:val="24"/>
                        <w:szCs w:val="24"/>
                      </w:rPr>
                      <w:t>, CCT</w:t>
                    </w:r>
                    <w:bookmarkStart w:id="0" w:name="_GoBack"/>
                    <w:bookmarkEnd w:id="0"/>
                  </w:p>
                  <w:p w:rsidR="00093D6E" w:rsidRPr="00B8190C" w:rsidRDefault="00B8190C">
                    <w:pPr>
                      <w:rPr>
                        <w:sz w:val="22"/>
                        <w:szCs w:val="22"/>
                      </w:rPr>
                    </w:pPr>
                    <w:r w:rsidRPr="00B8190C">
                      <w:rPr>
                        <w:sz w:val="22"/>
                        <w:szCs w:val="22"/>
                      </w:rPr>
                      <w:t>. LAMP Project (4 Months)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387376324"/>
                  <w:placeholder>
                    <w:docPart w:val="7898265BC9514C63B60AF947B1F97DA9"/>
                  </w:placeholder>
                  <w15:color w:val="C0C0C0"/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Cs w:val="0"/>
                    <w:caps/>
                    <w:color w:val="auto"/>
                    <w:sz w:val="24"/>
                    <w:szCs w:val="24"/>
                    <w14:ligatures w14:val="standardContextual"/>
                  </w:rPr>
                </w:sdtEndPr>
                <w:sdtContent>
                  <w:p w:rsidR="00927596" w:rsidRDefault="00927596">
                    <w:pPr>
                      <w:pStyle w:val="Heading2"/>
                    </w:pPr>
                    <w:r>
                      <w:rPr>
                        <w:b w:val="0"/>
                        <w:bCs w:val="0"/>
                        <w:color w:val="auto"/>
                        <w:sz w:val="24"/>
                        <w:szCs w:val="24"/>
                      </w:rPr>
                      <w:t>internship, dbt-bif</w:t>
                    </w:r>
                  </w:p>
                </w:sdtContent>
              </w:sdt>
              <w:p w:rsidR="00927596" w:rsidRPr="00927596" w:rsidRDefault="00927596" w:rsidP="00927596">
                <w:pPr>
                  <w:pStyle w:val="Heading2"/>
                  <w:rPr>
                    <w:b w:val="0"/>
                    <w:bCs w:val="0"/>
                    <w:sz w:val="22"/>
                    <w:szCs w:val="22"/>
                  </w:rPr>
                </w:pPr>
                <w:r w:rsidRPr="00927596">
                  <w:rPr>
                    <w:b w:val="0"/>
                    <w:bCs w:val="0"/>
                    <w:sz w:val="22"/>
                    <w:szCs w:val="22"/>
                  </w:rPr>
                  <w:t>. Internship in DBT-BIF (1-9-2018 to ?-?-2018)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id w:val="68699791"/>
                  <w:placeholder>
                    <w:docPart w:val="6EB6ACCB09754C9BB5ADD15BC2759484"/>
                  </w:placeholder>
                  <w15:color w:val="C0C0C0"/>
                  <w15:repeatingSectionItem/>
                </w:sdtPr>
                <w:sdtEndPr>
                  <w:rPr>
                    <w:sz w:val="20"/>
                    <w:szCs w:val="20"/>
                  </w:rPr>
                </w:sdtEndPr>
                <w:sdtContent>
                  <w:p w:rsidR="00093D6E" w:rsidRPr="00927596" w:rsidRDefault="00927596" w:rsidP="00927596">
                    <w:pPr>
                      <w:pStyle w:val="Heading2"/>
                      <w:rPr>
                        <w:b w:val="0"/>
                        <w:bCs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bCs w:val="0"/>
                        <w:color w:val="auto"/>
                        <w:sz w:val="24"/>
                        <w:szCs w:val="24"/>
                      </w:rPr>
                      <w:t>internship</w:t>
                    </w:r>
                    <w:r>
                      <w:rPr>
                        <w:b w:val="0"/>
                        <w:bCs w:val="0"/>
                        <w:color w:val="auto"/>
                        <w:sz w:val="24"/>
                        <w:szCs w:val="24"/>
                      </w:rPr>
                      <w:t xml:space="preserve">, </w:t>
                    </w:r>
                    <w:r w:rsidRPr="00927596">
                      <w:rPr>
                        <w:b w:val="0"/>
                        <w:bCs w:val="0"/>
                        <w:color w:val="auto"/>
                        <w:sz w:val="24"/>
                        <w:szCs w:val="24"/>
                      </w:rPr>
                      <w:t>SMS Hospital</w:t>
                    </w:r>
                  </w:p>
                  <w:p w:rsidR="00093D6E" w:rsidRDefault="00927596" w:rsidP="00927596">
                    <w:r w:rsidRPr="00927596">
                      <w:rPr>
                        <w:sz w:val="22"/>
                        <w:szCs w:val="22"/>
                      </w:rPr>
                      <w:t xml:space="preserve">. </w:t>
                    </w:r>
                    <w:r>
                      <w:rPr>
                        <w:sz w:val="22"/>
                        <w:szCs w:val="22"/>
                      </w:rPr>
                      <w:t>Internship</w:t>
                    </w:r>
                    <w:r w:rsidRPr="00927596">
                      <w:rPr>
                        <w:sz w:val="22"/>
                        <w:szCs w:val="22"/>
                      </w:rPr>
                      <w:t xml:space="preserve"> on EEG and NCV (one month)</w:t>
                    </w:r>
                  </w:p>
                </w:sdtContent>
              </w:sdt>
            </w:sdtContent>
          </w:sdt>
        </w:tc>
      </w:tr>
      <w:tr w:rsidR="00093D6E">
        <w:tc>
          <w:tcPr>
            <w:tcW w:w="1778" w:type="dxa"/>
          </w:tcPr>
          <w:p w:rsidR="00093D6E" w:rsidRDefault="00EB0F16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093D6E" w:rsidRDefault="00093D6E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>
              <w:rPr>
                <w:b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6EB6ACCB09754C9BB5ADD15BC2759484"/>
                  </w:placeholder>
                  <w15:repeatingSectionItem/>
                </w:sdtPr>
                <w:sdtEndPr>
                  <w:rPr>
                    <w:b/>
                  </w:rPr>
                </w:sdtEndPr>
                <w:sdtContent>
                  <w:p w:rsidR="00093D6E" w:rsidRPr="00E866D0" w:rsidRDefault="00E866D0">
                    <w:pPr>
                      <w:pStyle w:val="Heading2"/>
                      <w:rPr>
                        <w:b w:val="0"/>
                        <w:bCs w:val="0"/>
                      </w:rPr>
                    </w:pPr>
                    <w:r w:rsidRPr="00E866D0">
                      <w:rPr>
                        <w:b w:val="0"/>
                        <w:bCs w:val="0"/>
                        <w:color w:val="auto"/>
                        <w:kern w:val="0"/>
                        <w:sz w:val="22"/>
                        <w:lang w:val="en-IN" w:eastAsia="en-US" w:bidi="hi-IN"/>
                      </w:rPr>
                      <w:t>Cen</w:t>
                    </w:r>
                    <w:r>
                      <w:rPr>
                        <w:b w:val="0"/>
                        <w:bCs w:val="0"/>
                        <w:color w:val="auto"/>
                        <w:kern w:val="0"/>
                        <w:sz w:val="22"/>
                        <w:lang w:val="en-IN" w:eastAsia="en-US" w:bidi="hi-IN"/>
                      </w:rPr>
                      <w:t>ter For Converging Technologies, University of Rajasthan</w:t>
                    </w:r>
                    <w:r w:rsidRPr="00E866D0">
                      <w:rPr>
                        <w:b w:val="0"/>
                        <w:bCs w:val="0"/>
                        <w:color w:val="auto"/>
                        <w:kern w:val="0"/>
                        <w:sz w:val="22"/>
                        <w:lang w:val="en-IN" w:eastAsia="en-US" w:bidi="hi-IN"/>
                      </w:rPr>
                      <w:t>,</w:t>
                    </w:r>
                    <w:r>
                      <w:rPr>
                        <w:b w:val="0"/>
                        <w:bCs w:val="0"/>
                        <w:color w:val="auto"/>
                        <w:kern w:val="0"/>
                        <w:sz w:val="22"/>
                        <w:lang w:val="en-IN" w:eastAsia="en-US" w:bidi="hi-IN"/>
                      </w:rPr>
                      <w:t xml:space="preserve"> </w:t>
                    </w:r>
                    <w:r w:rsidRPr="00E866D0">
                      <w:rPr>
                        <w:b w:val="0"/>
                        <w:bCs w:val="0"/>
                        <w:color w:val="auto"/>
                        <w:kern w:val="0"/>
                        <w:sz w:val="22"/>
                        <w:lang w:val="en-IN" w:eastAsia="en-US" w:bidi="hi-IN"/>
                      </w:rPr>
                      <w:t>Jaipur</w:t>
                    </w:r>
                  </w:p>
                  <w:p w:rsidR="00E866D0" w:rsidRDefault="00E866D0" w:rsidP="00E866D0">
                    <w:r>
                      <w:t xml:space="preserve">Degree- </w:t>
                    </w:r>
                    <w:r w:rsidRPr="00E866D0">
                      <w:t>Information Communication Technology and Cognitive Neuro Science</w:t>
                    </w:r>
                    <w:r>
                      <w:t>.</w:t>
                    </w:r>
                  </w:p>
                  <w:p w:rsidR="00E866D0" w:rsidRPr="00B8190C" w:rsidRDefault="00E866D0" w:rsidP="00E866D0">
                    <w:pPr>
                      <w:rPr>
                        <w:b/>
                      </w:rPr>
                    </w:pPr>
                    <w:r w:rsidRPr="00E866D0">
                      <w:rPr>
                        <w:bCs/>
                      </w:rPr>
                      <w:t>CGPA</w:t>
                    </w:r>
                    <w:r>
                      <w:rPr>
                        <w:bCs/>
                      </w:rPr>
                      <w:t>- 4.1/6 (Till vii semester)</w:t>
                    </w:r>
                    <w:r w:rsidR="000F10E6">
                      <w:rPr>
                        <w:bCs/>
                      </w:rPr>
                      <w:t>[2015 to 2018]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45116225"/>
                  <w:placeholder>
                    <w:docPart w:val="39A1CA45F4514E7B9808D8D8EF66E8F6"/>
                  </w:placeholder>
                  <w15:repeatingSectionItem/>
                </w:sdtPr>
                <w:sdtEndPr>
                  <w:rPr>
                    <w:b/>
                  </w:rPr>
                </w:sdtEndPr>
                <w:sdtContent>
                  <w:p w:rsidR="00E866D0" w:rsidRPr="00E866D0" w:rsidRDefault="00E866D0">
                    <w:pPr>
                      <w:pStyle w:val="Heading2"/>
                      <w:rPr>
                        <w:b w:val="0"/>
                        <w:bCs w:val="0"/>
                      </w:rPr>
                    </w:pPr>
                    <w:r>
                      <w:rPr>
                        <w:b w:val="0"/>
                        <w:bCs w:val="0"/>
                        <w:color w:val="auto"/>
                        <w:kern w:val="0"/>
                        <w:sz w:val="22"/>
                        <w:lang w:val="en-IN" w:eastAsia="en-US" w:bidi="hi-IN"/>
                      </w:rPr>
                      <w:t>khandelwal public senior secondary school, jaipur</w:t>
                    </w:r>
                  </w:p>
                  <w:p w:rsidR="00E866D0" w:rsidRDefault="00FB6B74" w:rsidP="00E866D0">
                    <w:r>
                      <w:t>Class</w:t>
                    </w:r>
                    <w:r w:rsidR="00E866D0">
                      <w:t>-</w:t>
                    </w:r>
                    <w:r>
                      <w:t xml:space="preserve"> XII (Maths)</w:t>
                    </w:r>
                    <w:r w:rsidR="00E866D0">
                      <w:t xml:space="preserve"> </w:t>
                    </w:r>
                  </w:p>
                  <w:p w:rsidR="00093D6E" w:rsidRPr="00B8190C" w:rsidRDefault="00FB6B74" w:rsidP="00FB6B74">
                    <w:pPr>
                      <w:rPr>
                        <w:b/>
                      </w:rPr>
                    </w:pPr>
                    <w:r>
                      <w:rPr>
                        <w:bCs/>
                      </w:rPr>
                      <w:t>Perc.(%)</w:t>
                    </w:r>
                    <w:r w:rsidR="00E866D0">
                      <w:rPr>
                        <w:bCs/>
                      </w:rPr>
                      <w:t xml:space="preserve">- </w:t>
                    </w:r>
                    <w:r>
                      <w:rPr>
                        <w:bCs/>
                      </w:rPr>
                      <w:t xml:space="preserve">89%(PCM) + JEE Main Selected </w:t>
                    </w:r>
                    <w:r w:rsidR="000F10E6">
                      <w:rPr>
                        <w:bCs/>
                      </w:rPr>
                      <w:t>[2015]</w:t>
                    </w:r>
                  </w:p>
                </w:sdtContent>
              </w:sdt>
            </w:sdtContent>
          </w:sdt>
        </w:tc>
      </w:tr>
      <w:tr w:rsidR="00093D6E">
        <w:tc>
          <w:tcPr>
            <w:tcW w:w="1778" w:type="dxa"/>
          </w:tcPr>
          <w:p w:rsidR="00093D6E" w:rsidRDefault="00EB0F16">
            <w:pPr>
              <w:pStyle w:val="Heading1"/>
            </w:pPr>
            <w:r>
              <w:t>Communication</w:t>
            </w:r>
          </w:p>
        </w:tc>
        <w:tc>
          <w:tcPr>
            <w:tcW w:w="472" w:type="dxa"/>
          </w:tcPr>
          <w:p w:rsidR="00093D6E" w:rsidRDefault="00093D6E"/>
        </w:tc>
        <w:tc>
          <w:tcPr>
            <w:tcW w:w="7830" w:type="dxa"/>
          </w:tcPr>
          <w:p w:rsidR="00093D6E" w:rsidRPr="00B8190C" w:rsidRDefault="00B8190C">
            <w:pPr>
              <w:pStyle w:val="ResumeText"/>
              <w:rPr>
                <w:b/>
              </w:rPr>
            </w:pPr>
            <w:r w:rsidRPr="00B8190C">
              <w:rPr>
                <w:b/>
              </w:rPr>
              <w:t xml:space="preserve">. </w:t>
            </w:r>
            <w:r w:rsidRPr="00B8190C">
              <w:rPr>
                <w:bCs/>
              </w:rPr>
              <w:t>Good Communication skills, Strong desire to learn and grow, Effective under pressure, teamwork.</w:t>
            </w:r>
          </w:p>
        </w:tc>
      </w:tr>
      <w:tr w:rsidR="00093D6E">
        <w:tc>
          <w:tcPr>
            <w:tcW w:w="1778" w:type="dxa"/>
          </w:tcPr>
          <w:p w:rsidR="00093D6E" w:rsidRDefault="00EB0F16">
            <w:pPr>
              <w:pStyle w:val="Heading1"/>
            </w:pPr>
            <w:r>
              <w:t>Leadership</w:t>
            </w:r>
          </w:p>
        </w:tc>
        <w:tc>
          <w:tcPr>
            <w:tcW w:w="472" w:type="dxa"/>
          </w:tcPr>
          <w:p w:rsidR="00093D6E" w:rsidRDefault="00093D6E"/>
        </w:tc>
        <w:tc>
          <w:tcPr>
            <w:tcW w:w="7830" w:type="dxa"/>
          </w:tcPr>
          <w:p w:rsidR="00093D6E" w:rsidRPr="00B8190C" w:rsidRDefault="00B8190C">
            <w:pPr>
              <w:pStyle w:val="ResumeText"/>
            </w:pPr>
            <w:r w:rsidRPr="00B8190C">
              <w:rPr>
                <w:color w:val="auto"/>
              </w:rPr>
              <w:t>. Project leader of all intercourse project of information technology from 2015.</w:t>
            </w:r>
          </w:p>
        </w:tc>
      </w:tr>
    </w:tbl>
    <w:p w:rsidR="00093D6E" w:rsidRDefault="00093D6E" w:rsidP="000F10E6"/>
    <w:sectPr w:rsidR="00093D6E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F16" w:rsidRDefault="00EB0F16">
      <w:pPr>
        <w:spacing w:before="0" w:after="0" w:line="240" w:lineRule="auto"/>
      </w:pPr>
      <w:r>
        <w:separator/>
      </w:r>
    </w:p>
  </w:endnote>
  <w:endnote w:type="continuationSeparator" w:id="0">
    <w:p w:rsidR="00EB0F16" w:rsidRDefault="00EB0F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D6E" w:rsidRDefault="00EB0F1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B179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F16" w:rsidRDefault="00EB0F16">
      <w:pPr>
        <w:spacing w:before="0" w:after="0" w:line="240" w:lineRule="auto"/>
      </w:pPr>
      <w:r>
        <w:separator/>
      </w:r>
    </w:p>
  </w:footnote>
  <w:footnote w:type="continuationSeparator" w:id="0">
    <w:p w:rsidR="00EB0F16" w:rsidRDefault="00EB0F1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A1"/>
    <w:rsid w:val="00093D6E"/>
    <w:rsid w:val="000B179C"/>
    <w:rsid w:val="000F10E6"/>
    <w:rsid w:val="008575A1"/>
    <w:rsid w:val="00927596"/>
    <w:rsid w:val="00B8190C"/>
    <w:rsid w:val="00E866D0"/>
    <w:rsid w:val="00EB0F16"/>
    <w:rsid w:val="00FB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17401"/>
  <w15:chartTrackingRefBased/>
  <w15:docId w15:val="{A69FE9B8-59BF-4164-8678-0976D02A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CB02009E0F471E97F526F4D7259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C1983-8679-46DB-9990-E9EC6B01E877}"/>
      </w:docPartPr>
      <w:docPartBody>
        <w:p w:rsidR="00000000" w:rsidRDefault="00734F00">
          <w:pPr>
            <w:pStyle w:val="89CB02009E0F471E97F526F4D72593D4"/>
          </w:pPr>
          <w:r>
            <w:t>[Street Address]</w:t>
          </w:r>
        </w:p>
      </w:docPartBody>
    </w:docPart>
    <w:docPart>
      <w:docPartPr>
        <w:name w:val="BB64D06200CC4E5BB82F2B5626BBE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F8361-832E-40B9-899B-31B405B2B9D9}"/>
      </w:docPartPr>
      <w:docPartBody>
        <w:p w:rsidR="00000000" w:rsidRDefault="00734F00">
          <w:pPr>
            <w:pStyle w:val="BB64D06200CC4E5BB82F2B5626BBED30"/>
          </w:pPr>
          <w:r>
            <w:t>[City, ST ZIP Code]</w:t>
          </w:r>
        </w:p>
      </w:docPartBody>
    </w:docPart>
    <w:docPart>
      <w:docPartPr>
        <w:name w:val="162583F5A5564FAF892E09CEE0572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ECCFF-F1F5-45AA-AF8C-66D613DB8B94}"/>
      </w:docPartPr>
      <w:docPartBody>
        <w:p w:rsidR="00000000" w:rsidRDefault="00734F00">
          <w:pPr>
            <w:pStyle w:val="162583F5A5564FAF892E09CEE05724E6"/>
          </w:pPr>
          <w:r>
            <w:t>[Telephone]</w:t>
          </w:r>
        </w:p>
      </w:docPartBody>
    </w:docPart>
    <w:docPart>
      <w:docPartPr>
        <w:name w:val="77C8E06446EE400F941AECA64D5E3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4E631-A690-4261-9008-F82E486B056E}"/>
      </w:docPartPr>
      <w:docPartBody>
        <w:p w:rsidR="00000000" w:rsidRDefault="00734F00">
          <w:pPr>
            <w:pStyle w:val="77C8E06446EE400F941AECA64D5E3498"/>
          </w:pPr>
          <w:r>
            <w:t>[Website]</w:t>
          </w:r>
        </w:p>
      </w:docPartBody>
    </w:docPart>
    <w:docPart>
      <w:docPartPr>
        <w:name w:val="300A60621387446EB2F84D34F33CF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74EC9-9049-4AA5-B485-F45D4CD9EC7C}"/>
      </w:docPartPr>
      <w:docPartBody>
        <w:p w:rsidR="00000000" w:rsidRDefault="00734F00">
          <w:pPr>
            <w:pStyle w:val="300A60621387446EB2F84D34F33CF8F5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7C94E873FDF6435DAEECB8123F22B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621B2-B49D-4803-9EBE-174C89A5B327}"/>
      </w:docPartPr>
      <w:docPartBody>
        <w:p w:rsidR="00000000" w:rsidRDefault="00734F00">
          <w:pPr>
            <w:pStyle w:val="7C94E873FDF6435DAEECB8123F22B397"/>
          </w:pPr>
          <w:r>
            <w:t>[Your Name]</w:t>
          </w:r>
        </w:p>
      </w:docPartBody>
    </w:docPart>
    <w:docPart>
      <w:docPartPr>
        <w:name w:val="6EB6ACCB09754C9BB5ADD15BC2759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B4B68-C225-4487-B21E-71A7CDE70886}"/>
      </w:docPartPr>
      <w:docPartBody>
        <w:p w:rsidR="00000000" w:rsidRDefault="00734F00">
          <w:pPr>
            <w:pStyle w:val="6EB6ACCB09754C9BB5ADD15BC2759484"/>
          </w:pPr>
          <w:r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898265BC9514C63B60AF947B1F97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D4086-6C44-442F-BFBE-E07DAD6A8E38}"/>
      </w:docPartPr>
      <w:docPartBody>
        <w:p w:rsidR="00000000" w:rsidRDefault="001B3DBA" w:rsidP="001B3DBA">
          <w:pPr>
            <w:pStyle w:val="7898265BC9514C63B60AF947B1F97DA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9A1CA45F4514E7B9808D8D8EF66E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500A1-9E90-4FE8-86DA-1E3596F9DFB2}"/>
      </w:docPartPr>
      <w:docPartBody>
        <w:p w:rsidR="00000000" w:rsidRDefault="001B3DBA" w:rsidP="001B3DBA">
          <w:pPr>
            <w:pStyle w:val="39A1CA45F4514E7B9808D8D8EF66E8F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BA"/>
    <w:rsid w:val="001B3DBA"/>
    <w:rsid w:val="0073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CB02009E0F471E97F526F4D72593D4">
    <w:name w:val="89CB02009E0F471E97F526F4D72593D4"/>
  </w:style>
  <w:style w:type="paragraph" w:customStyle="1" w:styleId="BB64D06200CC4E5BB82F2B5626BBED30">
    <w:name w:val="BB64D06200CC4E5BB82F2B5626BBED30"/>
  </w:style>
  <w:style w:type="paragraph" w:customStyle="1" w:styleId="162583F5A5564FAF892E09CEE05724E6">
    <w:name w:val="162583F5A5564FAF892E09CEE05724E6"/>
  </w:style>
  <w:style w:type="paragraph" w:customStyle="1" w:styleId="77C8E06446EE400F941AECA64D5E3498">
    <w:name w:val="77C8E06446EE400F941AECA64D5E3498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300A60621387446EB2F84D34F33CF8F5">
    <w:name w:val="300A60621387446EB2F84D34F33CF8F5"/>
  </w:style>
  <w:style w:type="paragraph" w:customStyle="1" w:styleId="7C94E873FDF6435DAEECB8123F22B397">
    <w:name w:val="7C94E873FDF6435DAEECB8123F22B397"/>
  </w:style>
  <w:style w:type="paragraph" w:customStyle="1" w:styleId="E5BF36102E6C4A668BAE204B3629E655">
    <w:name w:val="E5BF36102E6C4A668BAE204B3629E655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2"/>
      <w:lang w:val="en-US" w:eastAsia="en-US" w:bidi="ar-SA"/>
    </w:rPr>
  </w:style>
  <w:style w:type="paragraph" w:customStyle="1" w:styleId="51366DAD65824A79B2DE5C1F9EF4329F">
    <w:name w:val="51366DAD65824A79B2DE5C1F9EF4329F"/>
  </w:style>
  <w:style w:type="character" w:styleId="PlaceholderText">
    <w:name w:val="Placeholder Text"/>
    <w:basedOn w:val="DefaultParagraphFont"/>
    <w:uiPriority w:val="99"/>
    <w:semiHidden/>
    <w:rsid w:val="001B3DBA"/>
    <w:rPr>
      <w:color w:val="808080"/>
    </w:rPr>
  </w:style>
  <w:style w:type="paragraph" w:customStyle="1" w:styleId="6EB6ACCB09754C9BB5ADD15BC2759484">
    <w:name w:val="6EB6ACCB09754C9BB5ADD15BC2759484"/>
  </w:style>
  <w:style w:type="paragraph" w:customStyle="1" w:styleId="07211E3E37B64C1DBD33BBABE36B855B">
    <w:name w:val="07211E3E37B64C1DBD33BBABE36B855B"/>
  </w:style>
  <w:style w:type="paragraph" w:customStyle="1" w:styleId="09117F5726224707AB7C3BD980B784A4">
    <w:name w:val="09117F5726224707AB7C3BD980B784A4"/>
  </w:style>
  <w:style w:type="paragraph" w:customStyle="1" w:styleId="9DD82E3574344DF4B335A88CB4528FA6">
    <w:name w:val="9DD82E3574344DF4B335A88CB4528FA6"/>
  </w:style>
  <w:style w:type="paragraph" w:customStyle="1" w:styleId="6F37BA2E176748689796096174FB3ED8">
    <w:name w:val="6F37BA2E176748689796096174FB3ED8"/>
  </w:style>
  <w:style w:type="paragraph" w:customStyle="1" w:styleId="58D4B415D88A4B1D903305FDEC5C9E30">
    <w:name w:val="58D4B415D88A4B1D903305FDEC5C9E30"/>
  </w:style>
  <w:style w:type="paragraph" w:customStyle="1" w:styleId="EB74F04059754BC696893D220FFF5B86">
    <w:name w:val="EB74F04059754BC696893D220FFF5B86"/>
  </w:style>
  <w:style w:type="paragraph" w:customStyle="1" w:styleId="B535AA2F10314249A20DFCC1C9CD9C60">
    <w:name w:val="B535AA2F10314249A20DFCC1C9CD9C60"/>
  </w:style>
  <w:style w:type="paragraph" w:customStyle="1" w:styleId="D30807351C4B400A96666618C3E76A86">
    <w:name w:val="D30807351C4B400A96666618C3E76A86"/>
  </w:style>
  <w:style w:type="paragraph" w:customStyle="1" w:styleId="76FBE10907924F60831F7582AF9F13E1">
    <w:name w:val="76FBE10907924F60831F7582AF9F13E1"/>
  </w:style>
  <w:style w:type="paragraph" w:customStyle="1" w:styleId="0116DAE5CFB54711A095B0EB0278364D">
    <w:name w:val="0116DAE5CFB54711A095B0EB0278364D"/>
  </w:style>
  <w:style w:type="paragraph" w:customStyle="1" w:styleId="7898265BC9514C63B60AF947B1F97DA9">
    <w:name w:val="7898265BC9514C63B60AF947B1F97DA9"/>
    <w:rsid w:val="001B3DBA"/>
  </w:style>
  <w:style w:type="paragraph" w:customStyle="1" w:styleId="0594AFA646B6411992CD50855803FE88">
    <w:name w:val="0594AFA646B6411992CD50855803FE88"/>
    <w:rsid w:val="001B3DBA"/>
  </w:style>
  <w:style w:type="paragraph" w:customStyle="1" w:styleId="4999BC9A89E64AADB0DEB92B0966AEFC">
    <w:name w:val="4999BC9A89E64AADB0DEB92B0966AEFC"/>
    <w:rsid w:val="001B3DBA"/>
  </w:style>
  <w:style w:type="paragraph" w:customStyle="1" w:styleId="78F316801A604035AF6385F544787A63">
    <w:name w:val="78F316801A604035AF6385F544787A63"/>
    <w:rsid w:val="001B3DBA"/>
  </w:style>
  <w:style w:type="paragraph" w:customStyle="1" w:styleId="A3D0F9BC01EB4BE2B34FD2D5728385B1">
    <w:name w:val="A3D0F9BC01EB4BE2B34FD2D5728385B1"/>
    <w:rsid w:val="001B3DBA"/>
  </w:style>
  <w:style w:type="paragraph" w:customStyle="1" w:styleId="86DB9DED2A334123BD7703AF046D937D">
    <w:name w:val="86DB9DED2A334123BD7703AF046D937D"/>
    <w:rsid w:val="001B3DBA"/>
  </w:style>
  <w:style w:type="paragraph" w:customStyle="1" w:styleId="749E738755A9460E8D7F0F95E67D0356">
    <w:name w:val="749E738755A9460E8D7F0F95E67D0356"/>
    <w:rsid w:val="001B3DBA"/>
  </w:style>
  <w:style w:type="paragraph" w:customStyle="1" w:styleId="B8354130F6124786AF5A6961F4021CDD">
    <w:name w:val="B8354130F6124786AF5A6961F4021CDD"/>
    <w:rsid w:val="001B3DBA"/>
  </w:style>
  <w:style w:type="paragraph" w:customStyle="1" w:styleId="190467C811FC4856AD65572F6AF5DF9B">
    <w:name w:val="190467C811FC4856AD65572F6AF5DF9B"/>
    <w:rsid w:val="001B3DBA"/>
  </w:style>
  <w:style w:type="paragraph" w:customStyle="1" w:styleId="A58DD02EF08E4B3A8F27F66ED5365E15">
    <w:name w:val="A58DD02EF08E4B3A8F27F66ED5365E15"/>
    <w:rsid w:val="001B3DBA"/>
  </w:style>
  <w:style w:type="paragraph" w:customStyle="1" w:styleId="42C960A4B40C4CAC95C481F84067B4CC">
    <w:name w:val="42C960A4B40C4CAC95C481F84067B4CC"/>
    <w:rsid w:val="001B3DBA"/>
  </w:style>
  <w:style w:type="paragraph" w:customStyle="1" w:styleId="BEA25DDE47EB4E6DA03EE3EDBEF83684">
    <w:name w:val="BEA25DDE47EB4E6DA03EE3EDBEF83684"/>
    <w:rsid w:val="001B3DBA"/>
  </w:style>
  <w:style w:type="paragraph" w:customStyle="1" w:styleId="F362FB6B618D4F02A228DE9F8582C0ED">
    <w:name w:val="F362FB6B618D4F02A228DE9F8582C0ED"/>
    <w:rsid w:val="001B3DBA"/>
  </w:style>
  <w:style w:type="paragraph" w:customStyle="1" w:styleId="FFB954F94B3A40B3A87CABE213324DFA">
    <w:name w:val="FFB954F94B3A40B3A87CABE213324DFA"/>
    <w:rsid w:val="001B3DBA"/>
  </w:style>
  <w:style w:type="paragraph" w:customStyle="1" w:styleId="D46F1793814C408A8206BD55D340F37F">
    <w:name w:val="D46F1793814C408A8206BD55D340F37F"/>
    <w:rsid w:val="001B3DBA"/>
  </w:style>
  <w:style w:type="paragraph" w:customStyle="1" w:styleId="39A1CA45F4514E7B9808D8D8EF66E8F6">
    <w:name w:val="39A1CA45F4514E7B9808D8D8EF66E8F6"/>
    <w:rsid w:val="001B3D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E-39,Naina Devi</CompanyAddress>
  <CompanyPhone>+91-8740005009</CompanyPhone>
  <CompanyFax/>
  <CompanyEmail>- ravichoudhary61198@gmail.com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58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 Choudhary</dc:creator>
  <cp:keywords>https:/github.com/ravichoudhary98</cp:keywords>
  <cp:lastModifiedBy>Administrator</cp:lastModifiedBy>
  <cp:revision>1</cp:revision>
  <dcterms:created xsi:type="dcterms:W3CDTF">2018-10-03T15:11:00Z</dcterms:created>
  <dcterms:modified xsi:type="dcterms:W3CDTF">2018-10-03T16:14:00Z</dcterms:modified>
  <cp:category>Jaipur,303328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